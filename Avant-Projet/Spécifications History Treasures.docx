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A2" w:rsidRPr="00FF6990" w:rsidRDefault="00D76735" w:rsidP="000C27A2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1118870</wp:posOffset>
            </wp:positionH>
            <wp:positionV relativeFrom="paragraph">
              <wp:posOffset>-5715</wp:posOffset>
            </wp:positionV>
            <wp:extent cx="3524250" cy="1080770"/>
            <wp:effectExtent l="0" t="0" r="0" b="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D76735" w:rsidP="000C27A2">
      <w:pPr>
        <w:pStyle w:val="TitreProjet"/>
        <w:spacing w:before="0"/>
        <w:rPr>
          <w:rFonts w:ascii="Pristina" w:hAnsi="Pristina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233680</wp:posOffset>
            </wp:positionV>
            <wp:extent cx="4686300" cy="3124200"/>
            <wp:effectExtent l="0" t="0" r="0" b="0"/>
            <wp:wrapTight wrapText="bothSides">
              <wp:wrapPolygon edited="0">
                <wp:start x="11678" y="8298"/>
                <wp:lineTo x="7639" y="8561"/>
                <wp:lineTo x="1405" y="9878"/>
                <wp:lineTo x="527" y="16463"/>
                <wp:lineTo x="263" y="20151"/>
                <wp:lineTo x="263" y="21073"/>
                <wp:lineTo x="439" y="21468"/>
                <wp:lineTo x="18088" y="21468"/>
                <wp:lineTo x="20985" y="21468"/>
                <wp:lineTo x="21249" y="21205"/>
                <wp:lineTo x="21249" y="19098"/>
                <wp:lineTo x="20898" y="14883"/>
                <wp:lineTo x="20634" y="12512"/>
                <wp:lineTo x="20195" y="10273"/>
                <wp:lineTo x="15717" y="8824"/>
                <wp:lineTo x="13873" y="8298"/>
                <wp:lineTo x="11678" y="8298"/>
              </wp:wrapPolygon>
            </wp:wrapTight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  <w:proofErr w:type="spellStart"/>
      <w:r w:rsidRPr="00A33A4D">
        <w:rPr>
          <w:rFonts w:ascii="Pristina" w:hAnsi="Pristina"/>
        </w:rPr>
        <w:t>History</w:t>
      </w:r>
      <w:proofErr w:type="spellEnd"/>
      <w:r w:rsidRPr="00A33A4D">
        <w:rPr>
          <w:rFonts w:ascii="Pristina" w:hAnsi="Pristina"/>
        </w:rPr>
        <w:t xml:space="preserve"> </w:t>
      </w:r>
      <w:proofErr w:type="spellStart"/>
      <w:r w:rsidRPr="00A33A4D">
        <w:rPr>
          <w:rFonts w:ascii="Pristina" w:hAnsi="Pristina"/>
        </w:rPr>
        <w:t>Treasure</w:t>
      </w:r>
      <w:r>
        <w:rPr>
          <w:rFonts w:ascii="Pristina" w:hAnsi="Pristina"/>
        </w:rPr>
        <w:t>s</w:t>
      </w:r>
      <w:proofErr w:type="spellEnd"/>
    </w:p>
    <w:p w:rsidR="000C27A2" w:rsidRDefault="000C27A2" w:rsidP="000C27A2">
      <w:pPr>
        <w:pStyle w:val="TitreProjet"/>
        <w:spacing w:before="0"/>
        <w:rPr>
          <w:rFonts w:ascii="Pristina" w:hAnsi="Pristina"/>
        </w:rPr>
      </w:pPr>
    </w:p>
    <w:p w:rsidR="000C27A2" w:rsidRPr="00A33A4D" w:rsidRDefault="000C27A2" w:rsidP="000C27A2">
      <w:pPr>
        <w:pStyle w:val="TitreProjet"/>
        <w:spacing w:before="0"/>
        <w:rPr>
          <w:rFonts w:ascii="Pristina" w:hAnsi="Pristina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 xml:space="preserve">« Faites un saut dans le temps avec </w:t>
      </w:r>
      <w:proofErr w:type="spellStart"/>
      <w:r w:rsidRPr="000C27A2">
        <w:rPr>
          <w:rStyle w:val="StyleTitreLatin36ptCar"/>
          <w:sz w:val="32"/>
        </w:rPr>
        <w:t>History</w:t>
      </w:r>
      <w:proofErr w:type="spellEnd"/>
      <w:r w:rsidRPr="000C27A2">
        <w:rPr>
          <w:rStyle w:val="StyleTitreLatin36ptCar"/>
          <w:sz w:val="32"/>
        </w:rPr>
        <w:t xml:space="preserve"> </w:t>
      </w:r>
      <w:proofErr w:type="spellStart"/>
      <w:r w:rsidRPr="000C27A2">
        <w:rPr>
          <w:rStyle w:val="StyleTitreLatin36ptCar"/>
          <w:sz w:val="32"/>
        </w:rPr>
        <w:t>Treasures</w:t>
      </w:r>
      <w:proofErr w:type="spellEnd"/>
      <w:r w:rsidRPr="000C27A2">
        <w:rPr>
          <w:rStyle w:val="StyleTitreLatin36ptCar"/>
          <w:sz w:val="32"/>
        </w:rPr>
        <w:t> ! »</w:t>
      </w:r>
    </w:p>
    <w:p w:rsidR="000C27A2" w:rsidRPr="000C27A2" w:rsidRDefault="000C27A2" w:rsidP="000C27A2">
      <w:pPr>
        <w:pStyle w:val="TitreProjet"/>
        <w:spacing w:before="0"/>
        <w:rPr>
          <w:rStyle w:val="StyleTitreLatin36ptCar"/>
          <w:sz w:val="32"/>
        </w:rPr>
      </w:pP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« Mon premier est une lettre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second est ordonné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troisième est la réponse</w:t>
      </w:r>
    </w:p>
    <w:p w:rsidR="000C27A2" w:rsidRPr="000C27A2" w:rsidRDefault="000C27A2" w:rsidP="000C27A2">
      <w:pPr>
        <w:pStyle w:val="TitreProjet"/>
        <w:spacing w:before="0" w:after="0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Mon tout est l’Histoire</w:t>
      </w:r>
    </w:p>
    <w:p w:rsid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  <w:r w:rsidRPr="000C27A2">
        <w:rPr>
          <w:rStyle w:val="StyleTitreLatin36ptCar"/>
          <w:sz w:val="32"/>
        </w:rPr>
        <w:t>Qui suis-je ? »</w:t>
      </w:r>
    </w:p>
    <w:p w:rsidR="000C27A2" w:rsidRPr="000C27A2" w:rsidRDefault="000C27A2" w:rsidP="000C27A2">
      <w:pPr>
        <w:pStyle w:val="TitreProjet"/>
        <w:spacing w:before="0" w:after="0" w:line="360" w:lineRule="auto"/>
        <w:rPr>
          <w:rStyle w:val="StyleTitreLatin36ptCar"/>
          <w:sz w:val="32"/>
        </w:rPr>
      </w:pPr>
    </w:p>
    <w:p w:rsidR="008340B6" w:rsidRDefault="00F61397" w:rsidP="000C27A2">
      <w:pPr>
        <w:pStyle w:val="Titredocument"/>
        <w:spacing w:before="0" w:after="0"/>
        <w:rPr>
          <w:rStyle w:val="TitreProjetCar"/>
          <w:sz w:val="56"/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0C27A2" w:rsidRPr="000C27A2" w:rsidRDefault="000C27A2" w:rsidP="000C27A2">
      <w:pPr>
        <w:pStyle w:val="Titredocument"/>
        <w:spacing w:before="0" w:after="0"/>
        <w:rPr>
          <w:szCs w:val="56"/>
        </w:rPr>
      </w:pPr>
    </w:p>
    <w:p w:rsidR="001618E6" w:rsidRPr="00FF6990" w:rsidRDefault="001618E6" w:rsidP="000C27A2">
      <w:pPr>
        <w:pStyle w:val="Version"/>
        <w:spacing w:before="0"/>
      </w:pPr>
      <w:r w:rsidRPr="00FF6990">
        <w:t xml:space="preserve">Version </w:t>
      </w:r>
      <w:fldSimple w:instr=" DOCPROPERTY  Version  \* MERGEFORMAT ">
        <w:r w:rsidR="00883FF5" w:rsidRPr="00FF6990">
          <w:t>1.</w:t>
        </w:r>
        <w:r w:rsidR="00FD30A9">
          <w:t>0</w:t>
        </w:r>
      </w:fldSimple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883FF5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 w:rsidRPr="00FF6990">
        <w:rPr>
          <w:sz w:val="28"/>
          <w:lang w:val="fr-FR"/>
        </w:rPr>
        <w:fldChar w:fldCharType="begin"/>
      </w:r>
      <w:r w:rsidRPr="00FF6990">
        <w:rPr>
          <w:sz w:val="28"/>
          <w:lang w:val="fr-FR"/>
        </w:rPr>
        <w:instrText xml:space="preserve"> DOCPROPERTY  Date  \* MERGEFORMAT </w:instrText>
      </w:r>
      <w:r w:rsidRPr="00FF6990">
        <w:rPr>
          <w:sz w:val="28"/>
          <w:lang w:val="fr-FR"/>
        </w:rPr>
        <w:fldChar w:fldCharType="separate"/>
      </w:r>
      <w:r w:rsidR="00FD30A9">
        <w:rPr>
          <w:sz w:val="28"/>
          <w:lang w:val="fr-FR"/>
        </w:rPr>
        <w:t>31</w:t>
      </w:r>
      <w:r w:rsidRPr="00FF6990">
        <w:rPr>
          <w:sz w:val="28"/>
          <w:lang w:val="fr-FR"/>
        </w:rPr>
        <w:t>/03/201</w:t>
      </w:r>
      <w:r w:rsidR="00FD30A9">
        <w:rPr>
          <w:sz w:val="28"/>
          <w:lang w:val="fr-FR"/>
        </w:rPr>
        <w:t>5</w:t>
      </w:r>
      <w:r w:rsidRPr="00FF6990">
        <w:rPr>
          <w:sz w:val="28"/>
          <w:lang w:val="fr-FR"/>
        </w:rPr>
        <w:fldChar w:fldCharType="end"/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D95D8B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cas d’utilisation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382A82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Yacine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E76127" w:rsidRDefault="002F339B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E76127" w:rsidRPr="00AA3974">
        <w:rPr>
          <w:noProof/>
          <w:lang w:val="fr-FR"/>
        </w:rPr>
        <w:t>1</w:t>
      </w:r>
      <w:r w:rsidR="00E76127">
        <w:rPr>
          <w:b w:val="0"/>
          <w:noProof/>
          <w:sz w:val="22"/>
          <w:lang w:val="fr-FR" w:eastAsia="fr-FR" w:bidi="ar-SA"/>
        </w:rPr>
        <w:tab/>
      </w:r>
      <w:r w:rsidR="00E76127" w:rsidRPr="00AA3974">
        <w:rPr>
          <w:noProof/>
          <w:lang w:val="fr-FR"/>
        </w:rPr>
        <w:t>Introduction</w:t>
      </w:r>
      <w:r w:rsidR="00E76127" w:rsidRPr="000C27A2">
        <w:rPr>
          <w:noProof/>
          <w:lang w:val="fr-FR"/>
        </w:rPr>
        <w:tab/>
      </w:r>
      <w:r w:rsidR="00E76127">
        <w:rPr>
          <w:noProof/>
        </w:rPr>
        <w:fldChar w:fldCharType="begin"/>
      </w:r>
      <w:r w:rsidR="00E76127" w:rsidRPr="000C27A2">
        <w:rPr>
          <w:noProof/>
          <w:lang w:val="fr-FR"/>
        </w:rPr>
        <w:instrText xml:space="preserve"> PAGEREF _Toc415584129 \h </w:instrText>
      </w:r>
      <w:r w:rsidR="00E76127">
        <w:rPr>
          <w:noProof/>
        </w:rPr>
      </w:r>
      <w:r w:rsidR="00E76127">
        <w:rPr>
          <w:noProof/>
        </w:rPr>
        <w:fldChar w:fldCharType="separate"/>
      </w:r>
      <w:r w:rsidR="00E76127" w:rsidRPr="000C27A2">
        <w:rPr>
          <w:noProof/>
          <w:lang w:val="fr-FR"/>
        </w:rPr>
        <w:t>4</w:t>
      </w:r>
      <w:r w:rsidR="00E76127"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Mission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_Toc415584130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Objectifs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_Toc415584131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1.3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Glossaire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_Toc415584132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0C27A2">
        <w:rPr>
          <w:noProof/>
          <w:lang w:val="fr-FR"/>
        </w:rPr>
        <w:t>2</w:t>
      </w:r>
      <w:r>
        <w:rPr>
          <w:b w:val="0"/>
          <w:noProof/>
          <w:sz w:val="22"/>
          <w:lang w:val="fr-FR" w:eastAsia="fr-FR" w:bidi="ar-SA"/>
        </w:rPr>
        <w:tab/>
      </w:r>
      <w:r w:rsidRPr="000C27A2">
        <w:rPr>
          <w:noProof/>
          <w:lang w:val="fr-FR"/>
        </w:rPr>
        <w:t>Description générale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_Toc415584133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Acteurs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_Toc415584134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Cas d’utilisations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_Toc415584135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3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fonctionnelles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_Toc415584136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Carte de navigation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_Toc415584137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Détails des cas d’utilisations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_Toc415584138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4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non fonctionnelles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_Toc415584139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Contraintes de conception et d’implémentation</w:t>
      </w:r>
      <w:r w:rsidRPr="000C27A2">
        <w:rPr>
          <w:noProof/>
          <w:lang w:val="fr-FR"/>
        </w:rPr>
        <w:tab/>
      </w:r>
      <w:r>
        <w:rPr>
          <w:noProof/>
        </w:rPr>
        <w:fldChar w:fldCharType="begin"/>
      </w:r>
      <w:r w:rsidRPr="000C27A2">
        <w:rPr>
          <w:noProof/>
          <w:lang w:val="fr-FR"/>
        </w:rPr>
        <w:instrText xml:space="preserve"> PAGEREF _Toc415584140 \h </w:instrText>
      </w:r>
      <w:r>
        <w:rPr>
          <w:noProof/>
        </w:rPr>
      </w:r>
      <w:r>
        <w:rPr>
          <w:noProof/>
        </w:rPr>
        <w:fldChar w:fldCharType="separate"/>
      </w:r>
      <w:r w:rsidRPr="000C27A2">
        <w:rPr>
          <w:noProof/>
          <w:lang w:val="fr-FR"/>
        </w:rPr>
        <w:t>9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F339B" w:rsidRPr="00FF6990" w:rsidRDefault="002F339B" w:rsidP="002F339B">
      <w:pPr>
        <w:rPr>
          <w:lang w:val="fr-FR"/>
        </w:rPr>
        <w:sectPr w:rsidR="002F339B" w:rsidRPr="00FF6990">
          <w:pgSz w:w="11906" w:h="16838"/>
          <w:pgMar w:top="1134" w:right="1418" w:bottom="1134" w:left="1418" w:header="567" w:footer="567" w:gutter="0"/>
          <w:cols w:space="720"/>
        </w:sectPr>
      </w:pPr>
      <w:r w:rsidRPr="00FF6990">
        <w:rPr>
          <w:lang w:val="fr-FR"/>
        </w:rPr>
        <w:fldChar w:fldCharType="end"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15584129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Pr="00FF6990" w:rsidRDefault="00376E83" w:rsidP="00D378AF">
      <w:pPr>
        <w:pStyle w:val="Titre2"/>
        <w:rPr>
          <w:lang w:val="fr-FR"/>
        </w:rPr>
      </w:pPr>
      <w:bookmarkStart w:id="1" w:name="_Toc415584130"/>
      <w:r w:rsidRPr="00FF6990">
        <w:rPr>
          <w:lang w:val="fr-FR"/>
        </w:rPr>
        <w:t>Mission</w:t>
      </w:r>
      <w:bookmarkEnd w:id="1"/>
    </w:p>
    <w:p w:rsidR="00376E83" w:rsidRDefault="00376E83" w:rsidP="00BD5C6E">
      <w:pPr>
        <w:pStyle w:val="Commentaires"/>
      </w:pPr>
    </w:p>
    <w:p w:rsidR="00D77216" w:rsidRPr="00D77216" w:rsidRDefault="00D77216" w:rsidP="00D77216">
      <w:pPr>
        <w:rPr>
          <w:lang w:val="fr-FR"/>
        </w:rPr>
      </w:pPr>
      <w:r w:rsidRPr="00D77216">
        <w:rPr>
          <w:lang w:val="fr-FR"/>
        </w:rPr>
        <w:t>Proposer et développer un jeu en 2D isométrique à caractère pédagogique sur le thème de l’histoire.</w:t>
      </w:r>
    </w:p>
    <w:p w:rsidR="00376E83" w:rsidRPr="00FF6990" w:rsidRDefault="00376E83" w:rsidP="002F339B">
      <w:pPr>
        <w:pStyle w:val="Corpsdetexte"/>
        <w:rPr>
          <w:lang w:val="fr-FR"/>
        </w:rPr>
      </w:pPr>
    </w:p>
    <w:p w:rsidR="00376E83" w:rsidRPr="00FF6990" w:rsidRDefault="00376E83" w:rsidP="00D378AF">
      <w:pPr>
        <w:pStyle w:val="Titre2"/>
        <w:rPr>
          <w:lang w:val="fr-FR"/>
        </w:rPr>
      </w:pPr>
      <w:bookmarkStart w:id="2" w:name="_Toc415584131"/>
      <w:r w:rsidRPr="00FF6990">
        <w:rPr>
          <w:lang w:val="fr-FR"/>
        </w:rPr>
        <w:t>Objectifs</w:t>
      </w:r>
      <w:bookmarkEnd w:id="2"/>
    </w:p>
    <w:p w:rsidR="00376E83" w:rsidRDefault="00376E83" w:rsidP="00BD5C6E">
      <w:pPr>
        <w:pStyle w:val="Commentaires"/>
      </w:pP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1 – Mettre au point une interface claire et attrayante. 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2 – Définir trois thèmes contenant quatre sous-parties.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3 -  Recherche historique afin de l’intégrer au sein du jeu.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 xml:space="preserve">4 –  Mettre en place le </w:t>
      </w:r>
      <w:proofErr w:type="spellStart"/>
      <w:r w:rsidRPr="004D60EC">
        <w:rPr>
          <w:lang w:val="fr-FR"/>
        </w:rPr>
        <w:t>gameplay</w:t>
      </w:r>
      <w:proofErr w:type="spellEnd"/>
      <w:r w:rsidRPr="004D60EC">
        <w:rPr>
          <w:lang w:val="fr-FR"/>
        </w:rPr>
        <w:t>.</w:t>
      </w:r>
    </w:p>
    <w:p w:rsidR="004D60EC" w:rsidRPr="004D60EC" w:rsidRDefault="004D60EC" w:rsidP="004D60EC">
      <w:pPr>
        <w:rPr>
          <w:lang w:val="fr-FR"/>
        </w:rPr>
      </w:pPr>
      <w:r w:rsidRPr="004D60EC">
        <w:rPr>
          <w:lang w:val="fr-FR"/>
        </w:rPr>
        <w:t>5 – Mettre le jeu à disposition de la communauté en tant que jeu indépendant.</w:t>
      </w:r>
    </w:p>
    <w:p w:rsidR="00525CB5" w:rsidRPr="00FF6990" w:rsidRDefault="00525CB5" w:rsidP="002F339B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2"/>
        <w:rPr>
          <w:lang w:val="fr-FR"/>
        </w:rPr>
      </w:pPr>
      <w:bookmarkStart w:id="3" w:name="_Toc415584132"/>
      <w:r w:rsidRPr="00FF6990">
        <w:rPr>
          <w:lang w:val="fr-FR"/>
        </w:rPr>
        <w:t>Glossaire</w:t>
      </w:r>
      <w:bookmarkEnd w:id="3"/>
    </w:p>
    <w:p w:rsidR="002F339B" w:rsidRDefault="002F339B" w:rsidP="00D378AF">
      <w:pPr>
        <w:pStyle w:val="Titre3"/>
      </w:pPr>
      <w:bookmarkStart w:id="4" w:name="_GoBack"/>
      <w:bookmarkEnd w:id="4"/>
      <w:r w:rsidRPr="00FF6990">
        <w:t>Termes du domaine</w:t>
      </w:r>
    </w:p>
    <w:p w:rsidR="00525CB5" w:rsidRPr="00525CB5" w:rsidRDefault="00525CB5" w:rsidP="00525CB5">
      <w:pPr>
        <w:rPr>
          <w:lang w:val="fr-FR" w:eastAsia="x-none" w:bidi="ar-SA"/>
        </w:rPr>
      </w:pPr>
    </w:p>
    <w:p w:rsidR="00D378AF" w:rsidRDefault="00525CB5" w:rsidP="00D378AF">
      <w:pPr>
        <w:rPr>
          <w:lang w:val="fr-FR"/>
        </w:rPr>
      </w:pPr>
      <w:r>
        <w:rPr>
          <w:lang w:val="fr-FR"/>
        </w:rPr>
        <w:t xml:space="preserve">Nous n’avons aucuns termes concernant le domaine. </w:t>
      </w:r>
    </w:p>
    <w:p w:rsidR="00525CB5" w:rsidRPr="00FF6990" w:rsidRDefault="00525CB5" w:rsidP="00D378AF">
      <w:pPr>
        <w:rPr>
          <w:lang w:val="fr-FR"/>
        </w:rPr>
      </w:pPr>
    </w:p>
    <w:p w:rsidR="002F339B" w:rsidRDefault="002F339B" w:rsidP="00D378AF">
      <w:pPr>
        <w:pStyle w:val="Titre3"/>
      </w:pPr>
      <w:r w:rsidRPr="00FF6990">
        <w:t>Termes techniques</w:t>
      </w:r>
    </w:p>
    <w:p w:rsidR="00525CB5" w:rsidRDefault="00525CB5" w:rsidP="00525CB5">
      <w:pPr>
        <w:rPr>
          <w:lang w:val="fr-FR" w:eastAsia="x-none" w:bidi="ar-SA"/>
        </w:rPr>
      </w:pP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Gameplay</w:t>
      </w:r>
      <w:proofErr w:type="spellEnd"/>
      <w:r>
        <w:rPr>
          <w:lang w:val="fr-FR" w:eastAsia="x-none" w:bidi="ar-SA"/>
        </w:rPr>
        <w:t> : Ensemble des mécanismes de jeu.</w:t>
      </w:r>
    </w:p>
    <w:p w:rsidR="00546FAF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Gamedesign</w:t>
      </w:r>
      <w:proofErr w:type="spellEnd"/>
      <w:r>
        <w:rPr>
          <w:lang w:val="fr-FR" w:eastAsia="x-none" w:bidi="ar-SA"/>
        </w:rPr>
        <w:t> : Ensemble des graphismes de jeu.</w:t>
      </w:r>
    </w:p>
    <w:p w:rsidR="00546FAF" w:rsidRPr="00525CB5" w:rsidRDefault="00546FAF" w:rsidP="00525CB5">
      <w:pPr>
        <w:rPr>
          <w:lang w:val="fr-FR" w:eastAsia="x-none" w:bidi="ar-SA"/>
        </w:rPr>
      </w:pPr>
      <w:proofErr w:type="spellStart"/>
      <w:r>
        <w:rPr>
          <w:lang w:val="fr-FR" w:eastAsia="x-none" w:bidi="ar-SA"/>
        </w:rPr>
        <w:t>Map</w:t>
      </w:r>
      <w:proofErr w:type="spellEnd"/>
      <w:r>
        <w:rPr>
          <w:lang w:val="fr-FR" w:eastAsia="x-none" w:bidi="ar-SA"/>
        </w:rPr>
        <w:t> : Carte du jeu</w:t>
      </w:r>
    </w:p>
    <w:p w:rsidR="00D76824" w:rsidRPr="00FF6990" w:rsidRDefault="00E76127" w:rsidP="00E76127">
      <w:pPr>
        <w:pStyle w:val="Titre1"/>
      </w:pPr>
      <w:r>
        <w:br w:type="page"/>
      </w:r>
      <w:bookmarkStart w:id="5" w:name="_Toc204692624"/>
      <w:bookmarkStart w:id="6" w:name="_Toc415584133"/>
      <w:r w:rsidR="00D76824" w:rsidRPr="00FF6990">
        <w:lastRenderedPageBreak/>
        <w:t>Description générale</w:t>
      </w:r>
      <w:bookmarkEnd w:id="5"/>
      <w:bookmarkEnd w:id="6"/>
    </w:p>
    <w:p w:rsidR="00665F15" w:rsidRPr="00FF6990" w:rsidRDefault="00665F15" w:rsidP="00D378AF">
      <w:pPr>
        <w:pStyle w:val="Titre2"/>
        <w:rPr>
          <w:lang w:val="fr-FR"/>
        </w:rPr>
      </w:pPr>
      <w:bookmarkStart w:id="7" w:name="_Toc415584134"/>
      <w:bookmarkStart w:id="8" w:name="_Toc204692626"/>
      <w:r w:rsidRPr="00FF6990">
        <w:rPr>
          <w:lang w:val="fr-FR"/>
        </w:rPr>
        <w:t>Acteurs</w:t>
      </w:r>
      <w:bookmarkEnd w:id="7"/>
    </w:p>
    <w:p w:rsidR="00D27B15" w:rsidRPr="00FF6990" w:rsidRDefault="00D27B15" w:rsidP="00BD5C6E">
      <w:pPr>
        <w:pStyle w:val="Commentaires"/>
      </w:pPr>
      <w:r w:rsidRPr="00FF6990">
        <w:t>Présenter les différentes familles d’utilisateurs de la 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5"/>
        <w:gridCol w:w="6445"/>
      </w:tblGrid>
      <w:tr w:rsidR="00D27B15" w:rsidRPr="002E3ECC" w:rsidTr="00D27B15">
        <w:tc>
          <w:tcPr>
            <w:tcW w:w="2628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Nom</w:t>
            </w:r>
          </w:p>
        </w:tc>
        <w:tc>
          <w:tcPr>
            <w:tcW w:w="6480" w:type="dxa"/>
          </w:tcPr>
          <w:p w:rsidR="00D27B15" w:rsidRPr="002E3ECC" w:rsidRDefault="00D27B15" w:rsidP="00D27B15">
            <w:pPr>
              <w:jc w:val="both"/>
              <w:rPr>
                <w:lang w:val="fr-FR"/>
              </w:rPr>
            </w:pPr>
            <w:r w:rsidRPr="002E3ECC">
              <w:rPr>
                <w:b/>
                <w:bCs/>
                <w:lang w:val="fr-FR"/>
              </w:rPr>
              <w:t>Description</w:t>
            </w:r>
          </w:p>
        </w:tc>
      </w:tr>
      <w:tr w:rsidR="00D27B15" w:rsidRPr="00AA7E96" w:rsidTr="00D27B15">
        <w:tc>
          <w:tcPr>
            <w:tcW w:w="2628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Le joueur</w:t>
            </w:r>
          </w:p>
        </w:tc>
        <w:tc>
          <w:tcPr>
            <w:tcW w:w="6480" w:type="dxa"/>
          </w:tcPr>
          <w:p w:rsidR="00D27B15" w:rsidRPr="00A14DB7" w:rsidRDefault="00D76735" w:rsidP="00BD5C6E">
            <w:pPr>
              <w:pStyle w:val="Commentaires"/>
              <w:rPr>
                <w:lang w:val="fr-FR"/>
              </w:rPr>
            </w:pPr>
            <w:r>
              <w:rPr>
                <w:lang w:val="fr-FR"/>
              </w:rPr>
              <w:t>Il s’agit de l’utilisateur final de notre projet, le joueur représente toute personne utilisant le jeu.</w:t>
            </w:r>
          </w:p>
        </w:tc>
      </w:tr>
    </w:tbl>
    <w:p w:rsidR="00D27B15" w:rsidRPr="00AA7E96" w:rsidRDefault="00D27B15" w:rsidP="00665F15">
      <w:pPr>
        <w:rPr>
          <w:lang w:val="fr-FR"/>
        </w:rPr>
      </w:pPr>
    </w:p>
    <w:p w:rsidR="00B7064C" w:rsidRDefault="00BD5C6E" w:rsidP="00D378AF">
      <w:pPr>
        <w:pStyle w:val="Titre2"/>
      </w:pPr>
      <w:bookmarkStart w:id="9" w:name="_Toc415584135"/>
      <w:bookmarkEnd w:id="8"/>
      <w:r w:rsidRPr="004C7855">
        <w:t>C</w:t>
      </w:r>
      <w:r w:rsidR="00D27B15" w:rsidRPr="004C7855">
        <w:t>as d’utilisations</w:t>
      </w:r>
      <w:bookmarkEnd w:id="9"/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Nous n’</w:t>
      </w:r>
      <w:r w:rsidR="00A0589C">
        <w:rPr>
          <w:lang w:val="fr-FR" w:eastAsia="x-none" w:bidi="ar-SA"/>
        </w:rPr>
        <w:t>avons</w:t>
      </w:r>
      <w:r>
        <w:rPr>
          <w:lang w:val="fr-FR" w:eastAsia="x-none" w:bidi="ar-SA"/>
        </w:rPr>
        <w:t xml:space="preserve"> pas de cas d’utilisation dans le cadre notre projet, celui-ci étant un jeu accessible au plus jeune.</w:t>
      </w:r>
    </w:p>
    <w:p w:rsidR="00BD5C6E" w:rsidRDefault="00D27B15" w:rsidP="00BD5C6E">
      <w:pPr>
        <w:pStyle w:val="Titre3"/>
        <w:numPr>
          <w:ilvl w:val="0"/>
          <w:numId w:val="35"/>
        </w:numPr>
      </w:pPr>
      <w:r w:rsidRPr="004C7855">
        <w:t>Diagramme de</w:t>
      </w:r>
      <w:r w:rsidR="00BD5C6E" w:rsidRPr="004C7855">
        <w:t xml:space="preserve"> cas d’utilisation</w:t>
      </w:r>
    </w:p>
    <w:p w:rsidR="004C7855" w:rsidRPr="004C7855" w:rsidRDefault="004C7855" w:rsidP="004C7855">
      <w:pPr>
        <w:rPr>
          <w:lang w:val="fr-FR" w:eastAsia="x-none" w:bidi="ar-SA"/>
        </w:rPr>
      </w:pPr>
      <w:r>
        <w:rPr>
          <w:lang w:val="fr-FR" w:eastAsia="x-none" w:bidi="ar-SA"/>
        </w:rPr>
        <w:t>N/A</w:t>
      </w:r>
    </w:p>
    <w:p w:rsidR="00BD5C6E" w:rsidRPr="004C7855" w:rsidRDefault="00BD5C6E" w:rsidP="00BD5C6E">
      <w:bookmarkStart w:id="10" w:name="OLE_LINK2"/>
      <w:bookmarkStart w:id="11" w:name="OLE_LINK3"/>
    </w:p>
    <w:bookmarkEnd w:id="10"/>
    <w:bookmarkEnd w:id="11"/>
    <w:p w:rsidR="00BD5C6E" w:rsidRPr="004C7855" w:rsidRDefault="00BD5C6E" w:rsidP="00AA3C2F">
      <w:pPr>
        <w:pStyle w:val="Titre3"/>
      </w:pPr>
      <w:r w:rsidRPr="004C7855">
        <w:t>Listes des cas d’utilisations</w:t>
      </w:r>
    </w:p>
    <w:p w:rsidR="00BD5C6E" w:rsidRPr="00FF6990" w:rsidRDefault="004C7855" w:rsidP="00BD5C6E">
      <w:pPr>
        <w:rPr>
          <w:lang w:val="fr-FR"/>
        </w:rPr>
      </w:pPr>
      <w:r>
        <w:rPr>
          <w:lang w:val="fr-FR"/>
        </w:rPr>
        <w:t>N/A</w:t>
      </w:r>
    </w:p>
    <w:p w:rsidR="00BD5C6E" w:rsidRPr="00FF6990" w:rsidRDefault="00BD5C6E" w:rsidP="00B7064C">
      <w:pPr>
        <w:rPr>
          <w:lang w:val="fr-FR"/>
        </w:rPr>
      </w:pPr>
    </w:p>
    <w:p w:rsidR="005B44CF" w:rsidRPr="00FF6990" w:rsidRDefault="005B44CF" w:rsidP="005B44CF">
      <w:pPr>
        <w:pStyle w:val="Titre1"/>
        <w:rPr>
          <w:lang w:val="fr-FR"/>
        </w:rPr>
      </w:pPr>
      <w:r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2" w:name="_Toc415584136"/>
      <w:r w:rsidR="00BC23CA" w:rsidRPr="00FF6990">
        <w:rPr>
          <w:lang w:val="fr-FR"/>
        </w:rPr>
        <w:t>Spécifications fonctionnelles</w:t>
      </w:r>
      <w:bookmarkEnd w:id="12"/>
    </w:p>
    <w:p w:rsidR="00FF6990" w:rsidRDefault="00FF6990" w:rsidP="00FF6990">
      <w:pPr>
        <w:pStyle w:val="Titre2"/>
        <w:rPr>
          <w:lang w:val="fr-FR"/>
        </w:rPr>
      </w:pPr>
      <w:bookmarkStart w:id="13" w:name="_Toc194313278"/>
      <w:bookmarkStart w:id="14" w:name="_Toc415584137"/>
      <w:r w:rsidRPr="00FF6990">
        <w:rPr>
          <w:lang w:val="fr-FR"/>
        </w:rPr>
        <w:t>Carte de navigation</w:t>
      </w:r>
      <w:bookmarkEnd w:id="13"/>
      <w:bookmarkEnd w:id="14"/>
    </w:p>
    <w:p w:rsidR="00AF3CB1" w:rsidRDefault="00AF3CB1" w:rsidP="00AF3CB1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59264" behindDoc="1" locked="0" layoutInCell="1" allowOverlap="1" wp14:anchorId="30092D64" wp14:editId="6B1F10E5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759450" cy="3161030"/>
            <wp:effectExtent l="0" t="0" r="0" b="1270"/>
            <wp:wrapTight wrapText="bothSides">
              <wp:wrapPolygon edited="0">
                <wp:start x="0" y="0"/>
                <wp:lineTo x="0" y="21479"/>
                <wp:lineTo x="21505" y="21479"/>
                <wp:lineTo x="215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3CB1" w:rsidRPr="00AF3CB1" w:rsidRDefault="00AF3CB1" w:rsidP="00AF3CB1">
      <w:pPr>
        <w:rPr>
          <w:lang w:val="fr-FR" w:eastAsia="x-none" w:bidi="ar-SA"/>
        </w:rPr>
      </w:pPr>
    </w:p>
    <w:p w:rsidR="00FF6990" w:rsidRDefault="00FF6990" w:rsidP="00FF6990">
      <w:pPr>
        <w:pStyle w:val="Titre2"/>
        <w:rPr>
          <w:lang w:val="fr-FR"/>
        </w:rPr>
      </w:pPr>
      <w:bookmarkStart w:id="15" w:name="_Toc415584138"/>
      <w:r w:rsidRPr="00FF6990">
        <w:rPr>
          <w:lang w:val="fr-FR"/>
        </w:rPr>
        <w:t>Détails des cas d’utilisations</w:t>
      </w:r>
      <w:bookmarkEnd w:id="15"/>
    </w:p>
    <w:p w:rsidR="00A211D4" w:rsidRPr="006D507B" w:rsidRDefault="004D21D1" w:rsidP="00A211D4">
      <w:pPr>
        <w:rPr>
          <w:lang w:val="fr-FR" w:eastAsia="x-none" w:bidi="ar-SA"/>
        </w:rPr>
      </w:pPr>
      <w:r>
        <w:rPr>
          <w:lang w:val="fr-FR" w:eastAsia="x-none" w:bidi="ar-SA"/>
        </w:rPr>
        <w:t xml:space="preserve">Comme indiqué </w:t>
      </w:r>
      <w:r w:rsidR="00864886">
        <w:rPr>
          <w:lang w:val="fr-FR" w:eastAsia="x-none" w:bidi="ar-SA"/>
        </w:rPr>
        <w:t>précédemment</w:t>
      </w:r>
      <w:r>
        <w:rPr>
          <w:lang w:val="fr-FR" w:eastAsia="x-none" w:bidi="ar-SA"/>
        </w:rPr>
        <w:t xml:space="preserve"> notre projet n’a pas de cas d’utilisation.</w:t>
      </w:r>
      <w:bookmarkStart w:id="16" w:name="_Toc415584139"/>
    </w:p>
    <w:p w:rsidR="00BC23CA" w:rsidRPr="00FF6990" w:rsidRDefault="00BC23CA" w:rsidP="004D21D1">
      <w:pPr>
        <w:pStyle w:val="Titre1"/>
      </w:pPr>
      <w:r w:rsidRPr="00FF6990">
        <w:t>Spécifications non fonctionnelles</w:t>
      </w:r>
      <w:bookmarkEnd w:id="16"/>
    </w:p>
    <w:p w:rsidR="00AA3C2F" w:rsidRPr="00FF6990" w:rsidRDefault="00AA3C2F" w:rsidP="00AA3C2F">
      <w:pPr>
        <w:pStyle w:val="Titre2"/>
        <w:rPr>
          <w:lang w:val="fr-FR"/>
        </w:rPr>
      </w:pPr>
      <w:bookmarkStart w:id="17" w:name="_Toc204692629"/>
      <w:bookmarkStart w:id="18" w:name="_Toc415584140"/>
      <w:r w:rsidRPr="00FF6990">
        <w:rPr>
          <w:lang w:val="fr-FR"/>
        </w:rPr>
        <w:t>Contraintes de conception et d’implémentation</w:t>
      </w:r>
      <w:bookmarkEnd w:id="17"/>
      <w:bookmarkEnd w:id="18"/>
    </w:p>
    <w:p w:rsidR="002C5292" w:rsidRDefault="002C5292" w:rsidP="002C5292">
      <w:pPr>
        <w:pStyle w:val="Commentaires"/>
      </w:pP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Une de nos plus grosses contraintes est le temps, même si à l’heure actuelle nous ne pouvons pas nous avancer mais le temps est dans beaucoup de projet une contrainte très embêtante et très restrictive.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 xml:space="preserve">En terme de contrainte technique, nous allons concevoir notre jeu à l’aide de Windows </w:t>
      </w:r>
      <w:proofErr w:type="spellStart"/>
      <w:r w:rsidRPr="002C5292">
        <w:rPr>
          <w:lang w:val="fr-FR"/>
        </w:rPr>
        <w:t>Forms</w:t>
      </w:r>
      <w:proofErr w:type="spellEnd"/>
      <w:r w:rsidRPr="002C5292">
        <w:rPr>
          <w:lang w:val="fr-FR"/>
        </w:rPr>
        <w:t xml:space="preserve"> ainsi que du C#. L’utilisation de GitHub est également imposée.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 xml:space="preserve">En ce qui concerne les règles ou convention imposées dans l’entreprise nous nous imposerons une convention de codage qui devra être respecté par l’équipe. Les enseignants suiveurs vérifieront que ce détail a bien été respecté. 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n’y aura aucune règle de compatibilité avec des produits plus anciens.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lastRenderedPageBreak/>
        <w:t>Nous n’avons aucune compétence nécessaire pour pouvoir indiquer clairement une limitation lier au matériel disponible.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Il faudra respecter l’interface utilisateur existante en cas de création d’extension.</w:t>
      </w:r>
    </w:p>
    <w:p w:rsidR="002C5292" w:rsidRPr="002C5292" w:rsidRDefault="002C5292" w:rsidP="002C5292">
      <w:pPr>
        <w:rPr>
          <w:lang w:val="fr-FR"/>
        </w:rPr>
      </w:pPr>
      <w:r w:rsidRPr="002C5292">
        <w:rPr>
          <w:lang w:val="fr-FR"/>
        </w:rPr>
        <w:t>Nous n’avons aucun format standard d’échange d’information</w:t>
      </w:r>
    </w:p>
    <w:p w:rsidR="00AA3C2F" w:rsidRPr="00FF6990" w:rsidRDefault="00AA3C2F" w:rsidP="00AA3C2F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9" w:name="_Toc204692630"/>
      <w:bookmarkStart w:id="20" w:name="_Toc415584141"/>
      <w:r w:rsidRPr="00FF6990">
        <w:rPr>
          <w:lang w:val="fr-FR"/>
        </w:rPr>
        <w:t>Documentation utilisateur</w:t>
      </w:r>
      <w:bookmarkEnd w:id="19"/>
      <w:bookmarkEnd w:id="20"/>
    </w:p>
    <w:p w:rsidR="005B44CF" w:rsidRDefault="005B44CF" w:rsidP="00413726">
      <w:pPr>
        <w:pStyle w:val="Commentaires"/>
      </w:pPr>
    </w:p>
    <w:p w:rsidR="00AA7E96" w:rsidRPr="00AA7E96" w:rsidRDefault="00AA7E96" w:rsidP="00AA7E96">
      <w:pPr>
        <w:rPr>
          <w:lang w:val="fr-FR"/>
        </w:rPr>
      </w:pPr>
      <w:r w:rsidRPr="00AA7E96">
        <w:rPr>
          <w:lang w:val="fr-FR"/>
        </w:rPr>
        <w:t>Les indications importantes seront données dans le jeu.</w:t>
      </w:r>
    </w:p>
    <w:p w:rsidR="00AA7E96" w:rsidRPr="00AA7E96" w:rsidRDefault="00AA7E96" w:rsidP="003E3310">
      <w:pPr>
        <w:rPr>
          <w:lang w:val="fr-FR"/>
        </w:rPr>
      </w:pPr>
      <w:r w:rsidRPr="00AA7E96">
        <w:rPr>
          <w:lang w:val="fr-FR"/>
        </w:rPr>
        <w:t>Les règles du jeu seront accessibles depuis le menu principal et dans un document joins à l’exécutable.</w:t>
      </w:r>
    </w:p>
    <w:sectPr w:rsidR="00AA7E96" w:rsidRPr="00AA7E96" w:rsidSect="003F1B5A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3AD" w:rsidRDefault="007E33AD">
      <w:r>
        <w:separator/>
      </w:r>
    </w:p>
  </w:endnote>
  <w:endnote w:type="continuationSeparator" w:id="0">
    <w:p w:rsidR="007E33AD" w:rsidRDefault="007E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096" w:rsidRDefault="00FB6665" w:rsidP="00650096">
    <w:pPr>
      <w:pStyle w:val="Pieddepage"/>
      <w:pBdr>
        <w:top w:val="single" w:sz="4" w:space="1" w:color="auto"/>
      </w:pBdr>
    </w:pPr>
    <w:fldSimple w:instr=" FILENAME  \* MERGEFORMAT ">
      <w:r w:rsidR="00681D99">
        <w:rPr>
          <w:noProof/>
        </w:rPr>
        <w:t>specification</w:t>
      </w:r>
      <w:r w:rsidR="004C7320">
        <w:rPr>
          <w:noProof/>
        </w:rPr>
        <w:t>s</w:t>
      </w:r>
      <w:r w:rsidR="00681D99">
        <w:rPr>
          <w:noProof/>
        </w:rPr>
        <w:t>-IL.doc</w:t>
      </w:r>
    </w:fldSimple>
    <w:r w:rsidR="00650096" w:rsidRPr="00446C95">
      <w:tab/>
    </w:r>
    <w:r w:rsidR="00650096" w:rsidRPr="00446C95">
      <w:tab/>
      <w:t>page</w:t>
    </w:r>
    <w:r w:rsidR="00650096" w:rsidRPr="00446C95">
      <w:rPr>
        <w:rStyle w:val="Numrodepage"/>
      </w:rPr>
      <w:t xml:space="preserve"> 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PAGE </w:instrText>
    </w:r>
    <w:r w:rsidR="00650096" w:rsidRPr="00446C95">
      <w:rPr>
        <w:rStyle w:val="Numrodepage"/>
      </w:rPr>
      <w:fldChar w:fldCharType="separate"/>
    </w:r>
    <w:r w:rsidR="00994C7B">
      <w:rPr>
        <w:rStyle w:val="Numrodepage"/>
        <w:noProof/>
      </w:rPr>
      <w:t>7</w:t>
    </w:r>
    <w:r w:rsidR="00650096" w:rsidRPr="00446C95">
      <w:rPr>
        <w:rStyle w:val="Numrodepage"/>
      </w:rPr>
      <w:fldChar w:fldCharType="end"/>
    </w:r>
    <w:r w:rsidR="00650096" w:rsidRPr="00446C95">
      <w:rPr>
        <w:rStyle w:val="Numrodepage"/>
      </w:rPr>
      <w:t>/</w:t>
    </w:r>
    <w:r w:rsidR="00650096" w:rsidRPr="00446C95">
      <w:rPr>
        <w:rStyle w:val="Numrodepage"/>
      </w:rPr>
      <w:fldChar w:fldCharType="begin"/>
    </w:r>
    <w:r w:rsidR="00650096" w:rsidRPr="00446C95">
      <w:rPr>
        <w:rStyle w:val="Numrodepage"/>
      </w:rPr>
      <w:instrText xml:space="preserve"> NUMPAGES </w:instrText>
    </w:r>
    <w:r w:rsidR="00650096" w:rsidRPr="00446C95">
      <w:rPr>
        <w:rStyle w:val="Numrodepage"/>
      </w:rPr>
      <w:fldChar w:fldCharType="separate"/>
    </w:r>
    <w:r w:rsidR="00994C7B">
      <w:rPr>
        <w:rStyle w:val="Numrodepage"/>
        <w:noProof/>
      </w:rPr>
      <w:t>7</w:t>
    </w:r>
    <w:r w:rsidR="00650096"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3AD" w:rsidRDefault="007E33AD">
      <w:r>
        <w:separator/>
      </w:r>
    </w:p>
  </w:footnote>
  <w:footnote w:type="continuationSeparator" w:id="0">
    <w:p w:rsidR="007E33AD" w:rsidRDefault="007E3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90"/>
      <w:gridCol w:w="2173"/>
      <w:gridCol w:w="2454"/>
      <w:gridCol w:w="2713"/>
    </w:tblGrid>
    <w:tr w:rsidR="00650096" w:rsidRPr="002E3ECC" w:rsidTr="00517B7E"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D76735" w:rsidP="00517B7E">
          <w:pPr>
            <w:pStyle w:val="En-tte"/>
            <w:jc w:val="center"/>
          </w:pPr>
          <w:r w:rsidRPr="00517B7E">
            <w:rPr>
              <w:noProof/>
              <w:lang w:val="fr-FR" w:eastAsia="fr-FR" w:bidi="ar-SA"/>
            </w:rPr>
            <w:drawing>
              <wp:inline distT="0" distB="0" distL="0" distR="0">
                <wp:extent cx="1238250" cy="257175"/>
                <wp:effectExtent l="0" t="0" r="0" b="0"/>
                <wp:docPr id="1" name="Image 1" descr="https://encrypted-tbn2.gstatic.com/images?q=tbn:ANd9GcSX1Yxc-XxfVUUYVYKrqJx3JSXIM4jzM5vWnIm1YpWlqNJ0VKQFG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https://encrypted-tbn2.gstatic.com/images?q=tbn:ANd9GcSX1Yxc-XxfVUUYVYKrqJx3JSXIM4jzM5vWnIm1YpWlqNJ0VKQFG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28" w:type="dxa"/>
          <w:vMerge w:val="restart"/>
          <w:vAlign w:val="center"/>
        </w:tcPr>
        <w:p w:rsidR="00650096" w:rsidRPr="002E3ECC" w:rsidRDefault="006A44D1">
          <w:pPr>
            <w:pStyle w:val="En-tte"/>
            <w:jc w:val="center"/>
          </w:pPr>
          <w:r>
            <w:t>2015M</w:t>
          </w:r>
        </w:p>
      </w:tc>
      <w:tc>
        <w:tcPr>
          <w:tcW w:w="2716" w:type="dxa"/>
          <w:vAlign w:val="center"/>
        </w:tcPr>
        <w:p w:rsidR="00650096" w:rsidRPr="002E3ECC" w:rsidRDefault="006A44D1" w:rsidP="006A44D1">
          <w:pPr>
            <w:pStyle w:val="En-tte"/>
            <w:jc w:val="center"/>
          </w:pPr>
          <w:r>
            <w:t>History Treasures</w:t>
          </w:r>
        </w:p>
      </w:tc>
      <w:tc>
        <w:tcPr>
          <w:tcW w:w="2958" w:type="dxa"/>
          <w:vAlign w:val="center"/>
        </w:tcPr>
        <w:p w:rsidR="00650096" w:rsidRPr="002E3ECC" w:rsidRDefault="00FB6665">
          <w:pPr>
            <w:pStyle w:val="En-tte"/>
            <w:tabs>
              <w:tab w:val="clear" w:pos="4536"/>
            </w:tabs>
            <w:jc w:val="cent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proofErr w:type="spellStart"/>
          <w:r w:rsidR="00681D99" w:rsidRPr="002E3ECC">
            <w:t>Spécifications</w:t>
          </w:r>
          <w:proofErr w:type="spellEnd"/>
          <w:r>
            <w:fldChar w:fldCharType="end"/>
          </w:r>
        </w:p>
      </w:tc>
    </w:tr>
    <w:tr w:rsidR="00650096" w:rsidRPr="002E3ECC" w:rsidTr="00517B7E">
      <w:trPr>
        <w:cantSplit/>
        <w:trHeight w:val="31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517B7E">
          <w:pPr>
            <w:pStyle w:val="En-tte"/>
            <w:jc w:val="center"/>
          </w:pPr>
          <w:r w:rsidRPr="002E3ECC">
            <w:t xml:space="preserve">Version </w:t>
          </w:r>
          <w:fldSimple w:instr=" DOCPROPERTY  Version  \* MERGEFORMAT ">
            <w:r w:rsidR="00681D99" w:rsidRPr="002E3ECC">
              <w:t>1.</w:t>
            </w:r>
            <w:r w:rsidR="00517B7E">
              <w:t>0</w:t>
            </w:r>
          </w:fldSimple>
        </w:p>
      </w:tc>
      <w:tc>
        <w:tcPr>
          <w:tcW w:w="2958" w:type="dxa"/>
          <w:vAlign w:val="center"/>
        </w:tcPr>
        <w:p w:rsidR="00650096" w:rsidRPr="002E3ECC" w:rsidRDefault="00FB6665" w:rsidP="00517B7E">
          <w:pPr>
            <w:pStyle w:val="En-tte"/>
            <w:tabs>
              <w:tab w:val="clear" w:pos="4536"/>
            </w:tabs>
            <w:jc w:val="center"/>
          </w:pPr>
          <w:fldSimple w:instr=" DOCPROPERTY  Date  \* MERGEFORMAT ">
            <w:r w:rsidR="006A44D1">
              <w:t>12/04</w:t>
            </w:r>
            <w:r w:rsidR="00883FF5" w:rsidRPr="002E3ECC">
              <w:t>/201</w:t>
            </w:r>
            <w:r w:rsidR="00517B7E">
              <w:t>5</w:t>
            </w:r>
          </w:fldSimple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E9112F"/>
    <w:multiLevelType w:val="hybridMultilevel"/>
    <w:tmpl w:val="E1984384"/>
    <w:lvl w:ilvl="0" w:tplc="32D2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7862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8DB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4B7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85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23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E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F26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4"/>
  </w:num>
  <w:num w:numId="7">
    <w:abstractNumId w:val="26"/>
  </w:num>
  <w:num w:numId="8">
    <w:abstractNumId w:val="13"/>
  </w:num>
  <w:num w:numId="9">
    <w:abstractNumId w:val="4"/>
  </w:num>
  <w:num w:numId="10">
    <w:abstractNumId w:val="11"/>
  </w:num>
  <w:num w:numId="11">
    <w:abstractNumId w:val="22"/>
  </w:num>
  <w:num w:numId="12">
    <w:abstractNumId w:val="8"/>
  </w:num>
  <w:num w:numId="13">
    <w:abstractNumId w:val="9"/>
  </w:num>
  <w:num w:numId="14">
    <w:abstractNumId w:val="9"/>
  </w:num>
  <w:num w:numId="15">
    <w:abstractNumId w:val="19"/>
  </w:num>
  <w:num w:numId="16">
    <w:abstractNumId w:val="12"/>
  </w:num>
  <w:num w:numId="17">
    <w:abstractNumId w:val="9"/>
  </w:num>
  <w:num w:numId="18">
    <w:abstractNumId w:val="10"/>
  </w:num>
  <w:num w:numId="19">
    <w:abstractNumId w:val="25"/>
  </w:num>
  <w:num w:numId="20">
    <w:abstractNumId w:val="6"/>
  </w:num>
  <w:num w:numId="21">
    <w:abstractNumId w:val="27"/>
  </w:num>
  <w:num w:numId="22">
    <w:abstractNumId w:val="18"/>
  </w:num>
  <w:num w:numId="23">
    <w:abstractNumId w:val="15"/>
  </w:num>
  <w:num w:numId="24">
    <w:abstractNumId w:val="16"/>
  </w:num>
  <w:num w:numId="25">
    <w:abstractNumId w:val="5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0"/>
  </w:num>
  <w:num w:numId="29">
    <w:abstractNumId w:val="29"/>
  </w:num>
  <w:num w:numId="30">
    <w:abstractNumId w:val="20"/>
    <w:lvlOverride w:ilvl="0">
      <w:startOverride w:val="1"/>
    </w:lvlOverride>
  </w:num>
  <w:num w:numId="31">
    <w:abstractNumId w:val="9"/>
  </w:num>
  <w:num w:numId="32">
    <w:abstractNumId w:val="28"/>
  </w:num>
  <w:num w:numId="33">
    <w:abstractNumId w:val="21"/>
  </w:num>
  <w:num w:numId="34">
    <w:abstractNumId w:val="7"/>
  </w:num>
  <w:num w:numId="35">
    <w:abstractNumId w:val="14"/>
    <w:lvlOverride w:ilvl="0">
      <w:startOverride w:val="1"/>
    </w:lvlOverride>
  </w:num>
  <w:num w:numId="36">
    <w:abstractNumId w:val="9"/>
  </w:num>
  <w:num w:numId="37">
    <w:abstractNumId w:val="9"/>
  </w:num>
  <w:num w:numId="38">
    <w:abstractNumId w:val="9"/>
  </w:num>
  <w:num w:numId="39">
    <w:abstractNumId w:val="14"/>
    <w:lvlOverride w:ilvl="0">
      <w:startOverride w:val="1"/>
    </w:lvlOverride>
  </w:num>
  <w:num w:numId="40">
    <w:abstractNumId w:val="17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66AAB"/>
    <w:rsid w:val="00096D95"/>
    <w:rsid w:val="000C0ADE"/>
    <w:rsid w:val="000C27A2"/>
    <w:rsid w:val="000C7DA3"/>
    <w:rsid w:val="000D4E9D"/>
    <w:rsid w:val="000E7853"/>
    <w:rsid w:val="00103D19"/>
    <w:rsid w:val="001205E6"/>
    <w:rsid w:val="00120AAE"/>
    <w:rsid w:val="00151B9C"/>
    <w:rsid w:val="00155662"/>
    <w:rsid w:val="00156C21"/>
    <w:rsid w:val="00160CCD"/>
    <w:rsid w:val="001618E6"/>
    <w:rsid w:val="00172DE4"/>
    <w:rsid w:val="001775CD"/>
    <w:rsid w:val="001A52E1"/>
    <w:rsid w:val="001B050F"/>
    <w:rsid w:val="001B0EDC"/>
    <w:rsid w:val="001B4EAB"/>
    <w:rsid w:val="001E78C1"/>
    <w:rsid w:val="0020473E"/>
    <w:rsid w:val="00221286"/>
    <w:rsid w:val="00256ECC"/>
    <w:rsid w:val="002849F1"/>
    <w:rsid w:val="00296270"/>
    <w:rsid w:val="002B1583"/>
    <w:rsid w:val="002B63C7"/>
    <w:rsid w:val="002C4F58"/>
    <w:rsid w:val="002C5292"/>
    <w:rsid w:val="002E3ECC"/>
    <w:rsid w:val="002F169C"/>
    <w:rsid w:val="002F339B"/>
    <w:rsid w:val="003048D5"/>
    <w:rsid w:val="00312D2A"/>
    <w:rsid w:val="00313786"/>
    <w:rsid w:val="00315499"/>
    <w:rsid w:val="00323C6E"/>
    <w:rsid w:val="00355327"/>
    <w:rsid w:val="00365DA5"/>
    <w:rsid w:val="00376E83"/>
    <w:rsid w:val="00382A82"/>
    <w:rsid w:val="00382AD9"/>
    <w:rsid w:val="00385277"/>
    <w:rsid w:val="003A1691"/>
    <w:rsid w:val="003A5F82"/>
    <w:rsid w:val="003A6DFE"/>
    <w:rsid w:val="003A76E4"/>
    <w:rsid w:val="003B5302"/>
    <w:rsid w:val="003E3310"/>
    <w:rsid w:val="003F1B5A"/>
    <w:rsid w:val="00413726"/>
    <w:rsid w:val="00423E9B"/>
    <w:rsid w:val="004429C9"/>
    <w:rsid w:val="00446C95"/>
    <w:rsid w:val="00455FFD"/>
    <w:rsid w:val="00456AFE"/>
    <w:rsid w:val="00463FFE"/>
    <w:rsid w:val="00471B18"/>
    <w:rsid w:val="00486054"/>
    <w:rsid w:val="0049059D"/>
    <w:rsid w:val="004B462B"/>
    <w:rsid w:val="004C7320"/>
    <w:rsid w:val="004C7855"/>
    <w:rsid w:val="004D21D1"/>
    <w:rsid w:val="004D60EC"/>
    <w:rsid w:val="004D6A0E"/>
    <w:rsid w:val="004E1531"/>
    <w:rsid w:val="00501DD5"/>
    <w:rsid w:val="00517B7E"/>
    <w:rsid w:val="00525CB5"/>
    <w:rsid w:val="0053485D"/>
    <w:rsid w:val="00546FAF"/>
    <w:rsid w:val="005475A2"/>
    <w:rsid w:val="00553FBF"/>
    <w:rsid w:val="005543A7"/>
    <w:rsid w:val="00583A0C"/>
    <w:rsid w:val="005B44CF"/>
    <w:rsid w:val="005C58C6"/>
    <w:rsid w:val="005C6A64"/>
    <w:rsid w:val="005D0A21"/>
    <w:rsid w:val="005D57B4"/>
    <w:rsid w:val="005F07A8"/>
    <w:rsid w:val="0060722B"/>
    <w:rsid w:val="006142A8"/>
    <w:rsid w:val="00614B61"/>
    <w:rsid w:val="00620A7B"/>
    <w:rsid w:val="00631EAA"/>
    <w:rsid w:val="00650096"/>
    <w:rsid w:val="00661398"/>
    <w:rsid w:val="00665F15"/>
    <w:rsid w:val="00681D99"/>
    <w:rsid w:val="00687D91"/>
    <w:rsid w:val="006A2C19"/>
    <w:rsid w:val="006A44D1"/>
    <w:rsid w:val="006D507B"/>
    <w:rsid w:val="006E72F6"/>
    <w:rsid w:val="006F499B"/>
    <w:rsid w:val="006F62AF"/>
    <w:rsid w:val="00702EB1"/>
    <w:rsid w:val="00736E19"/>
    <w:rsid w:val="00737A18"/>
    <w:rsid w:val="007627B3"/>
    <w:rsid w:val="007719A2"/>
    <w:rsid w:val="00781D60"/>
    <w:rsid w:val="00784772"/>
    <w:rsid w:val="007C1817"/>
    <w:rsid w:val="007C1E27"/>
    <w:rsid w:val="007C37ED"/>
    <w:rsid w:val="007C4BD1"/>
    <w:rsid w:val="007D2176"/>
    <w:rsid w:val="007D3E25"/>
    <w:rsid w:val="007E33AD"/>
    <w:rsid w:val="00815B96"/>
    <w:rsid w:val="008340B6"/>
    <w:rsid w:val="00851E7D"/>
    <w:rsid w:val="00860BD2"/>
    <w:rsid w:val="00860C3C"/>
    <w:rsid w:val="00864886"/>
    <w:rsid w:val="0087754D"/>
    <w:rsid w:val="008838FD"/>
    <w:rsid w:val="00883FF5"/>
    <w:rsid w:val="008A29AD"/>
    <w:rsid w:val="008C1047"/>
    <w:rsid w:val="008C585F"/>
    <w:rsid w:val="008C6BBA"/>
    <w:rsid w:val="008E3228"/>
    <w:rsid w:val="008F076E"/>
    <w:rsid w:val="00900639"/>
    <w:rsid w:val="0090776D"/>
    <w:rsid w:val="00962958"/>
    <w:rsid w:val="00994C7B"/>
    <w:rsid w:val="00996CBA"/>
    <w:rsid w:val="009C5E6A"/>
    <w:rsid w:val="009D32B7"/>
    <w:rsid w:val="009E34AF"/>
    <w:rsid w:val="009F5F67"/>
    <w:rsid w:val="009F7BC6"/>
    <w:rsid w:val="00A0589C"/>
    <w:rsid w:val="00A06D39"/>
    <w:rsid w:val="00A14DB7"/>
    <w:rsid w:val="00A211D4"/>
    <w:rsid w:val="00A34F65"/>
    <w:rsid w:val="00A4515A"/>
    <w:rsid w:val="00A96CEA"/>
    <w:rsid w:val="00AA3C2F"/>
    <w:rsid w:val="00AA4C3F"/>
    <w:rsid w:val="00AA7E96"/>
    <w:rsid w:val="00AE7C13"/>
    <w:rsid w:val="00AF2906"/>
    <w:rsid w:val="00AF3CB1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B5792"/>
    <w:rsid w:val="00BC23CA"/>
    <w:rsid w:val="00BD5C6E"/>
    <w:rsid w:val="00BD653B"/>
    <w:rsid w:val="00BE0120"/>
    <w:rsid w:val="00C02D9B"/>
    <w:rsid w:val="00C03D6F"/>
    <w:rsid w:val="00C0540C"/>
    <w:rsid w:val="00C20865"/>
    <w:rsid w:val="00C37AE3"/>
    <w:rsid w:val="00C44022"/>
    <w:rsid w:val="00C751F7"/>
    <w:rsid w:val="00CA7524"/>
    <w:rsid w:val="00CB104B"/>
    <w:rsid w:val="00CB350B"/>
    <w:rsid w:val="00CD4585"/>
    <w:rsid w:val="00D210BD"/>
    <w:rsid w:val="00D27B15"/>
    <w:rsid w:val="00D378AF"/>
    <w:rsid w:val="00D406ED"/>
    <w:rsid w:val="00D76735"/>
    <w:rsid w:val="00D76824"/>
    <w:rsid w:val="00D77216"/>
    <w:rsid w:val="00D934CE"/>
    <w:rsid w:val="00D95D8B"/>
    <w:rsid w:val="00DA2944"/>
    <w:rsid w:val="00E45CA6"/>
    <w:rsid w:val="00E73AB1"/>
    <w:rsid w:val="00E75A13"/>
    <w:rsid w:val="00E76127"/>
    <w:rsid w:val="00E7795E"/>
    <w:rsid w:val="00EB44D8"/>
    <w:rsid w:val="00EB7EBF"/>
    <w:rsid w:val="00ED2147"/>
    <w:rsid w:val="00ED4362"/>
    <w:rsid w:val="00F204F5"/>
    <w:rsid w:val="00F61397"/>
    <w:rsid w:val="00F91FC7"/>
    <w:rsid w:val="00F9504B"/>
    <w:rsid w:val="00FA6789"/>
    <w:rsid w:val="00FB6665"/>
    <w:rsid w:val="00FC2E75"/>
    <w:rsid w:val="00FD08BE"/>
    <w:rsid w:val="00FD30A9"/>
    <w:rsid w:val="00FE3056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BBF0A8"/>
  <w15:chartTrackingRefBased/>
  <w15:docId w15:val="{CF471F50-1A31-49F0-A62D-F81F62E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  <w:lang w:eastAsia="fr-FR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  <w:lang w:eastAsia="fr-FR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  <w:lang w:eastAsia="fr-FR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  <w:lang w:eastAsia="fr-FR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6AD62-EF29-4649-A017-F7B3D5318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10</TotalTime>
  <Pages>7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3705</CharactersWithSpaces>
  <SharedDoc>false</SharedDoc>
  <HLinks>
    <vt:vector size="6" baseType="variant">
      <vt:variant>
        <vt:i4>4784141</vt:i4>
      </vt:variant>
      <vt:variant>
        <vt:i4>51</vt:i4>
      </vt:variant>
      <vt:variant>
        <vt:i4>0</vt:i4>
      </vt:variant>
      <vt:variant>
        <vt:i4>5</vt:i4>
      </vt:variant>
      <vt:variant>
        <vt:lpwstr>http://www.mockupscreens.com/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LACOGNATA Julie</cp:lastModifiedBy>
  <cp:revision>14</cp:revision>
  <cp:lastPrinted>2005-09-28T10:33:00Z</cp:lastPrinted>
  <dcterms:created xsi:type="dcterms:W3CDTF">2016-04-12T08:57:00Z</dcterms:created>
  <dcterms:modified xsi:type="dcterms:W3CDTF">2016-04-12T10:04:00Z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